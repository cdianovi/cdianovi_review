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AABB" w14:textId="77777777" w:rsidR="00897BD2" w:rsidRDefault="00140596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>Code Review</w:t>
      </w:r>
      <w:r>
        <w:rPr>
          <w:shadow w:val="0"/>
          <w:sz w:val="28"/>
        </w:rPr>
        <w:t xml:space="preserve"> </w:t>
      </w:r>
      <w:r>
        <w:rPr>
          <w:shadow w:val="0"/>
          <w:sz w:val="28"/>
        </w:rPr>
        <w:t>Defect List</w:t>
      </w:r>
    </w:p>
    <w:p w14:paraId="713CB3D4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23CB7535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40CBBB6F" w14:textId="6C78615D" w:rsidR="00821E3F" w:rsidRDefault="00821E3F">
            <w:pPr>
              <w:pStyle w:val="TableHeader"/>
              <w:jc w:val="left"/>
            </w:pPr>
            <w:r>
              <w:t>Reviewer: _</w:t>
            </w:r>
            <w:r w:rsidR="00CD4E4C" w:rsidRPr="00CD4E4C">
              <w:rPr>
                <w:u w:val="single"/>
              </w:rPr>
              <w:t>Cory Dianovich</w:t>
            </w:r>
            <w:r>
              <w:t>______________</w:t>
            </w:r>
          </w:p>
        </w:tc>
        <w:tc>
          <w:tcPr>
            <w:tcW w:w="4752" w:type="dxa"/>
            <w:gridSpan w:val="3"/>
          </w:tcPr>
          <w:p w14:paraId="62E26F0F" w14:textId="5FB456CB" w:rsidR="00821E3F" w:rsidRDefault="00821E3F">
            <w:pPr>
              <w:pStyle w:val="TableHeader"/>
              <w:jc w:val="left"/>
            </w:pPr>
            <w:r>
              <w:t>GH Repo: __</w:t>
            </w:r>
            <w:proofErr w:type="spellStart"/>
            <w:r w:rsidR="00CD4E4C">
              <w:rPr>
                <w:u w:val="single"/>
              </w:rPr>
              <w:t>cdianovi_review</w:t>
            </w:r>
            <w:proofErr w:type="spellEnd"/>
            <w:r>
              <w:t>________________</w:t>
            </w:r>
          </w:p>
        </w:tc>
      </w:tr>
      <w:tr w:rsidR="00821E3F" w14:paraId="3737712D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4F5C352A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F706DF7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63C40DDA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64FD9A05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700AA760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D25CFA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73544753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034120E9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74983188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0DB112AB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27FB5F7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0E9C6050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20278F57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28B2D1E0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6F2A4CF9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44D7DB0D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50A2F77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189EE42" w14:textId="79ECA7E8" w:rsidR="00821E3F" w:rsidRPr="00004E4B" w:rsidRDefault="0001140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14:paraId="6AA5E076" w14:textId="20833BD3" w:rsidR="00821E3F" w:rsidRDefault="00011400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PowerSetData</w:t>
            </w:r>
            <w:proofErr w:type="spellEnd"/>
          </w:p>
          <w:p w14:paraId="53864340" w14:textId="3F6993D6" w:rsidR="00011400" w:rsidRPr="00004E4B" w:rsidRDefault="0001140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3</w:t>
            </w:r>
          </w:p>
        </w:tc>
        <w:tc>
          <w:tcPr>
            <w:tcW w:w="6030" w:type="dxa"/>
            <w:gridSpan w:val="2"/>
          </w:tcPr>
          <w:p w14:paraId="60CED008" w14:textId="2B335EB0" w:rsidR="00821E3F" w:rsidRPr="00004E4B" w:rsidRDefault="0001140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 heading at top</w:t>
            </w:r>
          </w:p>
          <w:p w14:paraId="790F9E5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7397A57" w14:textId="0E26F24D" w:rsidR="00821E3F" w:rsidRPr="00004E4B" w:rsidRDefault="0001140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  <w:r w:rsidR="00560242">
              <w:rPr>
                <w:rFonts w:ascii="Arial Narrow" w:hAnsi="Arial Narrow"/>
                <w:sz w:val="18"/>
              </w:rPr>
              <w:t xml:space="preserve"> 1</w:t>
            </w:r>
          </w:p>
        </w:tc>
        <w:tc>
          <w:tcPr>
            <w:tcW w:w="1080" w:type="dxa"/>
            <w:gridSpan w:val="2"/>
          </w:tcPr>
          <w:p w14:paraId="2317519F" w14:textId="0891A315" w:rsidR="00821E3F" w:rsidRPr="00004E4B" w:rsidRDefault="005602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C5BF45A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56DA99B" w14:textId="21686E51" w:rsidR="00821E3F" w:rsidRDefault="005602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  <w:p w14:paraId="16FC3446" w14:textId="1DB4A013" w:rsidR="00560242" w:rsidRPr="00004E4B" w:rsidRDefault="00560242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1DE2B54" w14:textId="77777777" w:rsidR="00011400" w:rsidRDefault="00560242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InvalidOperationException</w:t>
            </w:r>
            <w:proofErr w:type="spellEnd"/>
          </w:p>
          <w:p w14:paraId="646E2311" w14:textId="5357F2A2" w:rsidR="00560242" w:rsidRPr="00004E4B" w:rsidRDefault="005602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19</w:t>
            </w:r>
          </w:p>
        </w:tc>
        <w:tc>
          <w:tcPr>
            <w:tcW w:w="6030" w:type="dxa"/>
            <w:gridSpan w:val="2"/>
          </w:tcPr>
          <w:p w14:paraId="00C66C5F" w14:textId="3F18096A" w:rsidR="00821E3F" w:rsidRPr="00004E4B" w:rsidRDefault="005602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 method banner for </w:t>
            </w:r>
            <w:proofErr w:type="spellStart"/>
            <w:r>
              <w:rPr>
                <w:rFonts w:ascii="Arial Narrow" w:hAnsi="Arial Narrow"/>
                <w:sz w:val="18"/>
              </w:rPr>
              <w:t>InvalidOperationException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constructor with string argument</w:t>
            </w:r>
          </w:p>
        </w:tc>
        <w:tc>
          <w:tcPr>
            <w:tcW w:w="1080" w:type="dxa"/>
          </w:tcPr>
          <w:p w14:paraId="57381A9A" w14:textId="74B7128F" w:rsidR="00821E3F" w:rsidRPr="00004E4B" w:rsidRDefault="005602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3</w:t>
            </w:r>
          </w:p>
        </w:tc>
        <w:tc>
          <w:tcPr>
            <w:tcW w:w="1080" w:type="dxa"/>
            <w:gridSpan w:val="2"/>
          </w:tcPr>
          <w:p w14:paraId="1E617897" w14:textId="153683CF" w:rsidR="00821E3F" w:rsidRPr="00004E4B" w:rsidRDefault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556651" w14:paraId="3276122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EB9DCB7" w14:textId="75739B14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0EBF8BEF" w14:textId="191E3739" w:rsidR="00556651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PowerSetData</w:t>
            </w:r>
            <w:proofErr w:type="spellEnd"/>
          </w:p>
          <w:p w14:paraId="0B551EEB" w14:textId="6568174E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100, 114, 129</w:t>
            </w:r>
          </w:p>
        </w:tc>
        <w:tc>
          <w:tcPr>
            <w:tcW w:w="6030" w:type="dxa"/>
            <w:gridSpan w:val="2"/>
          </w:tcPr>
          <w:p w14:paraId="6552F01D" w14:textId="1FA2156F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Duplicate code, </w:t>
            </w:r>
            <w:r>
              <w:rPr>
                <w:rFonts w:ascii="Arial Narrow" w:hAnsi="Arial Narrow"/>
                <w:sz w:val="18"/>
              </w:rPr>
              <w:t xml:space="preserve">same print statement loop after each powerset implementation. </w:t>
            </w:r>
          </w:p>
          <w:p w14:paraId="35D07793" w14:textId="06E6F566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8822B0" w14:textId="074F5415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  <w:r>
              <w:rPr>
                <w:rFonts w:ascii="Arial Narrow" w:hAnsi="Arial Narrow"/>
                <w:sz w:val="18"/>
              </w:rPr>
              <w:t xml:space="preserve"> 1</w:t>
            </w:r>
          </w:p>
        </w:tc>
        <w:tc>
          <w:tcPr>
            <w:tcW w:w="1080" w:type="dxa"/>
            <w:gridSpan w:val="2"/>
          </w:tcPr>
          <w:p w14:paraId="16A77D13" w14:textId="472FC5A2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556651" w14:paraId="3F46C768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F8D4E7F" w14:textId="706E9F14" w:rsidR="00556651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  <w:p w14:paraId="76A32A3F" w14:textId="1283E17D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B093FC5" w14:textId="77777777" w:rsidR="00556651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PowerSetData</w:t>
            </w:r>
            <w:proofErr w:type="spellEnd"/>
          </w:p>
          <w:p w14:paraId="6C98A90C" w14:textId="1CE0360B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26</w:t>
            </w:r>
          </w:p>
        </w:tc>
        <w:tc>
          <w:tcPr>
            <w:tcW w:w="6030" w:type="dxa"/>
            <w:gridSpan w:val="2"/>
          </w:tcPr>
          <w:p w14:paraId="2E419788" w14:textId="608616CA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\s is not a valid escape sequence, causes build error</w:t>
            </w:r>
          </w:p>
        </w:tc>
        <w:tc>
          <w:tcPr>
            <w:tcW w:w="1080" w:type="dxa"/>
          </w:tcPr>
          <w:p w14:paraId="255F01A4" w14:textId="13253893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48CEC41F" w14:textId="15F8162E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556651" w14:paraId="0899F2B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5CBB13" w14:textId="60A202F6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2A84AFBA" w14:textId="4477207B" w:rsidR="00556651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PowerSetData</w:t>
            </w:r>
            <w:proofErr w:type="spellEnd"/>
          </w:p>
          <w:p w14:paraId="158176A9" w14:textId="3F562AEB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12,13</w:t>
            </w:r>
          </w:p>
        </w:tc>
        <w:tc>
          <w:tcPr>
            <w:tcW w:w="6030" w:type="dxa"/>
            <w:gridSpan w:val="2"/>
          </w:tcPr>
          <w:p w14:paraId="67B9439F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Data fields are public instead of private</w:t>
            </w:r>
          </w:p>
          <w:p w14:paraId="1F9FF9ED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743AFB8" w14:textId="676B5811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  <w:r>
              <w:rPr>
                <w:rFonts w:ascii="Arial Narrow" w:hAnsi="Arial Narrow"/>
                <w:sz w:val="18"/>
              </w:rPr>
              <w:t xml:space="preserve"> 5</w:t>
            </w:r>
          </w:p>
        </w:tc>
        <w:tc>
          <w:tcPr>
            <w:tcW w:w="1080" w:type="dxa"/>
            <w:gridSpan w:val="2"/>
          </w:tcPr>
          <w:p w14:paraId="5AB90FA4" w14:textId="7B1FC979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556651" w14:paraId="6E416C6B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E457953" w14:textId="1C1E630A" w:rsidR="00556651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  <w:p w14:paraId="15009AFE" w14:textId="281D11ED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C3370A4" w14:textId="77777777" w:rsidR="00556651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</w:t>
            </w:r>
          </w:p>
          <w:p w14:paraId="5346AD35" w14:textId="738D3BA5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</w:t>
            </w:r>
          </w:p>
        </w:tc>
        <w:tc>
          <w:tcPr>
            <w:tcW w:w="6030" w:type="dxa"/>
            <w:gridSpan w:val="2"/>
          </w:tcPr>
          <w:p w14:paraId="2B6CD917" w14:textId="441F3739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Lazy class, </w:t>
            </w:r>
            <w:r w:rsidR="00F51C96">
              <w:rPr>
                <w:rFonts w:ascii="Arial Narrow" w:hAnsi="Arial Narrow"/>
                <w:sz w:val="18"/>
              </w:rPr>
              <w:t xml:space="preserve">doesn’t have a getter or any other methods </w:t>
            </w:r>
          </w:p>
        </w:tc>
        <w:tc>
          <w:tcPr>
            <w:tcW w:w="1080" w:type="dxa"/>
          </w:tcPr>
          <w:p w14:paraId="09D1113D" w14:textId="1375A969" w:rsidR="00556651" w:rsidRPr="00004E4B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 5</w:t>
            </w:r>
          </w:p>
        </w:tc>
        <w:tc>
          <w:tcPr>
            <w:tcW w:w="1080" w:type="dxa"/>
            <w:gridSpan w:val="2"/>
          </w:tcPr>
          <w:p w14:paraId="348F0862" w14:textId="3995B471" w:rsidR="00556651" w:rsidRPr="00004E4B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556651" w14:paraId="0C1C5BBD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EE93663" w14:textId="197BFF54" w:rsidR="00556651" w:rsidRPr="00004E4B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gridSpan w:val="2"/>
          </w:tcPr>
          <w:p w14:paraId="56BBC9A0" w14:textId="77777777" w:rsidR="00556651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PowersSet</w:t>
            </w:r>
            <w:proofErr w:type="spellEnd"/>
          </w:p>
          <w:p w14:paraId="33D85500" w14:textId="6844E31F" w:rsidR="00F51C96" w:rsidRPr="00004E4B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17,30,40,64,78,108,127,129,134</w:t>
            </w:r>
          </w:p>
        </w:tc>
        <w:tc>
          <w:tcPr>
            <w:tcW w:w="6030" w:type="dxa"/>
            <w:gridSpan w:val="2"/>
          </w:tcPr>
          <w:p w14:paraId="51152AE7" w14:textId="769071FC" w:rsidR="00556651" w:rsidRPr="00004E4B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“</w:t>
            </w:r>
            <w:proofErr w:type="gramStart"/>
            <w:r>
              <w:rPr>
                <w:rFonts w:ascii="Arial Narrow" w:hAnsi="Arial Narrow"/>
                <w:sz w:val="18"/>
              </w:rPr>
              <w:t>{“ are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all on a new line instead of at the end of the line</w:t>
            </w:r>
          </w:p>
          <w:p w14:paraId="29346F1F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B97C416" w14:textId="43D423E3" w:rsidR="00556651" w:rsidRPr="00004E4B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8</w:t>
            </w:r>
          </w:p>
        </w:tc>
        <w:tc>
          <w:tcPr>
            <w:tcW w:w="1080" w:type="dxa"/>
            <w:gridSpan w:val="2"/>
          </w:tcPr>
          <w:p w14:paraId="684A794D" w14:textId="1D360CD3" w:rsidR="00556651" w:rsidRPr="00004E4B" w:rsidRDefault="00F51C96" w:rsidP="0055665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  <w:bookmarkStart w:id="0" w:name="_GoBack"/>
            <w:bookmarkEnd w:id="0"/>
          </w:p>
        </w:tc>
      </w:tr>
      <w:tr w:rsidR="00556651" w14:paraId="3F11DE5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6F81031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591F9EC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C2DAF92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FB54FE6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C71EEC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6F9FAA9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556651" w14:paraId="164C181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B8B8B3F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369A8FC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7848EC2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3657FB2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7E093A1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D8C314C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556651" w14:paraId="20479CC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044D7EB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C1BF044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6DD4CC1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2D64720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1738D9D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90C8498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556651" w14:paraId="389D9BB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65644CC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69A4363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71821C7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03D4AFF4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16EE342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611169E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556651" w14:paraId="74DE531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16BA00A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8E749F7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C0D7AA0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C260332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9558269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078C9B1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556651" w14:paraId="06090DCD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02626EC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2AFDA91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F60B44E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BF2070D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F055B16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B841AE8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556651" w14:paraId="1442205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4632AF2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B73459B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0420DEB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11CDC91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B468B9B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C66867C" w14:textId="77777777" w:rsidR="00556651" w:rsidRPr="00004E4B" w:rsidRDefault="00556651" w:rsidP="00556651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47DF3C30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5A14D913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3C0BE" w14:textId="77777777" w:rsidR="00140596" w:rsidRDefault="00140596">
      <w:r>
        <w:separator/>
      </w:r>
    </w:p>
  </w:endnote>
  <w:endnote w:type="continuationSeparator" w:id="0">
    <w:p w14:paraId="1519F971" w14:textId="77777777" w:rsidR="00140596" w:rsidRDefault="0014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A85E8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900108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0B15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98FFAB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F8B64" w14:textId="77777777" w:rsidR="00140596" w:rsidRDefault="00140596">
      <w:r>
        <w:separator/>
      </w:r>
    </w:p>
  </w:footnote>
  <w:footnote w:type="continuationSeparator" w:id="0">
    <w:p w14:paraId="031E6394" w14:textId="77777777" w:rsidR="00140596" w:rsidRDefault="00140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011400"/>
    <w:rsid w:val="00124428"/>
    <w:rsid w:val="00140596"/>
    <w:rsid w:val="002360A7"/>
    <w:rsid w:val="003D4D93"/>
    <w:rsid w:val="00556651"/>
    <w:rsid w:val="00560242"/>
    <w:rsid w:val="00821E3F"/>
    <w:rsid w:val="00916625"/>
    <w:rsid w:val="00995BD3"/>
    <w:rsid w:val="00A24144"/>
    <w:rsid w:val="00CD4E4C"/>
    <w:rsid w:val="00F51C9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4FF414"/>
  <w15:chartTrackingRefBased/>
  <w15:docId w15:val="{7928AF8B-BD4D-4E9E-8833-6E1D32F8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Watermark.dot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Cory Dianovich (Student)</cp:lastModifiedBy>
  <cp:revision>2</cp:revision>
  <cp:lastPrinted>2000-11-16T21:52:00Z</cp:lastPrinted>
  <dcterms:created xsi:type="dcterms:W3CDTF">2019-02-19T00:39:00Z</dcterms:created>
  <dcterms:modified xsi:type="dcterms:W3CDTF">2019-02-19T00:39:00Z</dcterms:modified>
</cp:coreProperties>
</file>